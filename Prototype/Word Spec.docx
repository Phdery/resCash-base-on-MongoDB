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14:paraId="784E3F42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5816A895" w14:textId="77777777"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14:paraId="0F384F30" w14:textId="77777777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14:paraId="6CDDACBA" w14:textId="31EE0CFA" w:rsidR="00093BE1" w:rsidRDefault="0094066E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ResCash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 xml:space="preserve"> Prototype</w:t>
                    </w:r>
                  </w:p>
                </w:tc>
              </w:sdtContent>
            </w:sdt>
          </w:tr>
          <w:tr w:rsidR="00093BE1" w14:paraId="5D5D2B93" w14:textId="77777777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14:paraId="7E42A266" w14:textId="6C2CC919" w:rsidR="00093BE1" w:rsidRDefault="0094066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For ECS189F Group 2</w:t>
                    </w:r>
                  </w:p>
                </w:tc>
              </w:sdtContent>
            </w:sdt>
          </w:tr>
          <w:tr w:rsidR="00093BE1" w14:paraId="4FC89F4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A5D7E71" w14:textId="77777777" w:rsidR="00093BE1" w:rsidRDefault="00093BE1">
                <w:pPr>
                  <w:pStyle w:val="NoSpacing"/>
                  <w:jc w:val="center"/>
                </w:pPr>
              </w:p>
            </w:tc>
          </w:tr>
          <w:tr w:rsidR="00093BE1" w14:paraId="7223A7F1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5E94162D" w14:textId="4AFC5CB4" w:rsidR="00093BE1" w:rsidRDefault="0094066E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Qingyue Yang</w:t>
                    </w:r>
                  </w:p>
                </w:tc>
              </w:sdtContent>
            </w:sdt>
          </w:tr>
          <w:tr w:rsidR="00093BE1" w14:paraId="4EA6F0B9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4-11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5CEEC275" w14:textId="37009FD2" w:rsidR="00093BE1" w:rsidRDefault="0094066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11/7/2024</w:t>
                    </w:r>
                  </w:p>
                </w:tc>
              </w:sdtContent>
            </w:sdt>
          </w:tr>
        </w:tbl>
        <w:p w14:paraId="756DCA76" w14:textId="77777777" w:rsidR="00093BE1" w:rsidRDefault="00093BE1" w:rsidP="00FA3BE0">
          <w:pPr>
            <w:pStyle w:val="AxureImageParagraph"/>
          </w:pPr>
        </w:p>
        <w:p w14:paraId="0FFD083B" w14:textId="77777777" w:rsidR="00093BE1" w:rsidRDefault="00093BE1"/>
        <w:p w14:paraId="7931808B" w14:textId="77777777" w:rsidR="00712696" w:rsidRDefault="00712696"/>
        <w:p w14:paraId="7B1D4EC7" w14:textId="77777777" w:rsidR="00712696" w:rsidRDefault="00712696"/>
        <w:p w14:paraId="2E6412EB" w14:textId="77777777" w:rsidR="00712696" w:rsidRDefault="00712696"/>
        <w:p w14:paraId="50368721" w14:textId="77777777" w:rsidR="00712696" w:rsidRDefault="00712696"/>
        <w:p w14:paraId="56EADAF3" w14:textId="77777777" w:rsidR="00712696" w:rsidRDefault="00712696"/>
        <w:p w14:paraId="0ADE6D94" w14:textId="77777777" w:rsidR="00712696" w:rsidRDefault="00712696"/>
        <w:p w14:paraId="121E7D51" w14:textId="77777777"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14:paraId="36BA48E5" w14:textId="6230009C" w:rsidR="00904913" w:rsidRDefault="0094066E">
              <w:r>
                <w:t xml:space="preserve">     </w:t>
              </w:r>
            </w:p>
          </w:sdtContent>
        </w:sdt>
      </w:sdtContent>
    </w:sdt>
    <w:p w14:paraId="71DD5F90" w14:textId="3574E41A" w:rsidR="004144D0" w:rsidRDefault="00D35989" w:rsidP="00366735">
      <w:pPr>
        <w:pStyle w:val="AxureTOCHeading"/>
        <w:jc w:val="left"/>
      </w:pPr>
      <w:r>
        <w:br w:type="page"/>
      </w:r>
    </w:p>
    <w:p w14:paraId="54A81EB5" w14:textId="77777777" w:rsidR="00FD4EA1" w:rsidRDefault="00FD4EA1">
      <w:pPr>
        <w:sectPr w:rsidR="00FD4EA1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50AEE849" w14:textId="77777777" w:rsidR="00FD4EA1" w:rsidRDefault="00000000">
      <w:pPr>
        <w:pStyle w:val="AxureHeading1"/>
        <w:keepNext/>
      </w:pPr>
      <w:r>
        <w:lastRenderedPageBreak/>
        <w:t>Pages</w:t>
      </w:r>
    </w:p>
    <w:p w14:paraId="61120CE3" w14:textId="77777777" w:rsidR="00FD4EA1" w:rsidRDefault="00000000">
      <w:pPr>
        <w:pStyle w:val="AxureHeading2"/>
        <w:keepNext/>
      </w:pPr>
      <w:r>
        <w:t>Page Tree</w:t>
      </w:r>
    </w:p>
    <w:p w14:paraId="0C854E8A" w14:textId="77777777" w:rsidR="00FD4EA1" w:rsidRDefault="00000000">
      <w:r>
        <w:t>Home</w:t>
      </w:r>
      <w:r>
        <w:br/>
        <w:t>Create</w:t>
      </w:r>
      <w:r>
        <w:br/>
        <w:t>Turnover</w:t>
      </w:r>
      <w:r>
        <w:br/>
        <w:t>Edit</w:t>
      </w:r>
      <w:r>
        <w:br/>
        <w:t>Report</w:t>
      </w:r>
      <w:r>
        <w:br/>
        <w:t>Visual</w:t>
      </w:r>
      <w:r>
        <w:br/>
        <w:t>Cash</w:t>
      </w:r>
    </w:p>
    <w:p w14:paraId="7122B116" w14:textId="77777777" w:rsidR="00FD4EA1" w:rsidRDefault="00000000">
      <w:pPr>
        <w:pStyle w:val="AxureHeading2"/>
        <w:keepNext/>
      </w:pPr>
      <w:r>
        <w:br w:type="page"/>
      </w:r>
      <w:r>
        <w:lastRenderedPageBreak/>
        <w:t>Home</w:t>
      </w:r>
    </w:p>
    <w:p w14:paraId="5AF09898" w14:textId="77777777" w:rsidR="00FD4EA1" w:rsidRDefault="00000000">
      <w:pPr>
        <w:pStyle w:val="AxureHeading3"/>
        <w:keepNext/>
      </w:pPr>
      <w:r>
        <w:t>User Interface</w:t>
      </w:r>
    </w:p>
    <w:p w14:paraId="5B1AE5F2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4B71A1CA" wp14:editId="6158A2E4">
            <wp:extent cx="6848475" cy="3657600"/>
            <wp:effectExtent l="0" t="0" r="0" b="0"/>
            <wp:docPr id="1462661275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4FE1" w14:textId="77777777" w:rsidR="00FD4EA1" w:rsidRDefault="00000000">
      <w:pPr>
        <w:pStyle w:val="AxureHeading3"/>
        <w:keepNext/>
      </w:pPr>
      <w:r>
        <w:lastRenderedPageBreak/>
        <w:t>Unnamed</w:t>
      </w:r>
    </w:p>
    <w:p w14:paraId="04A931D9" w14:textId="77777777" w:rsidR="00FD4EA1" w:rsidRDefault="00000000">
      <w:pPr>
        <w:pStyle w:val="AxureHeading4"/>
        <w:keepNext/>
      </w:pPr>
      <w:r>
        <w:t>State Home</w:t>
      </w:r>
    </w:p>
    <w:p w14:paraId="69EA13C4" w14:textId="77777777" w:rsidR="00FD4EA1" w:rsidRDefault="00000000">
      <w:pPr>
        <w:pStyle w:val="AxureHeading4"/>
        <w:keepNext/>
      </w:pPr>
      <w:r>
        <w:t>User Interface</w:t>
      </w:r>
    </w:p>
    <w:p w14:paraId="54054069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206DDCDF" wp14:editId="31BF1AE6">
            <wp:extent cx="1933575" cy="4543425"/>
            <wp:effectExtent l="0" t="0" r="0" b="0"/>
            <wp:docPr id="1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DFCC" w14:textId="77777777" w:rsidR="00FD4EA1" w:rsidRDefault="00000000">
      <w:pPr>
        <w:pStyle w:val="AxureHeading4"/>
        <w:keepNext/>
      </w:pPr>
      <w:r>
        <w:lastRenderedPageBreak/>
        <w:t>State Cash</w:t>
      </w:r>
    </w:p>
    <w:p w14:paraId="4C8A8547" w14:textId="77777777" w:rsidR="00FD4EA1" w:rsidRDefault="00000000">
      <w:pPr>
        <w:pStyle w:val="AxureHeading4"/>
        <w:keepNext/>
      </w:pPr>
      <w:r>
        <w:t>User Interface</w:t>
      </w:r>
    </w:p>
    <w:p w14:paraId="7927CB68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0B77B2C3" wp14:editId="0A11A814">
            <wp:extent cx="1933575" cy="3886200"/>
            <wp:effectExtent l="0" t="0" r="0" b="0"/>
            <wp:docPr id="2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5417" w14:textId="77777777" w:rsidR="00FD4EA1" w:rsidRDefault="00000000">
      <w:pPr>
        <w:pStyle w:val="AxureHeading4"/>
        <w:keepNext/>
      </w:pPr>
      <w:r>
        <w:lastRenderedPageBreak/>
        <w:t>State Visual</w:t>
      </w:r>
    </w:p>
    <w:p w14:paraId="28AD9AD9" w14:textId="77777777" w:rsidR="00FD4EA1" w:rsidRDefault="00000000">
      <w:pPr>
        <w:pStyle w:val="AxureHeading4"/>
        <w:keepNext/>
      </w:pPr>
      <w:r>
        <w:t>User Interface</w:t>
      </w:r>
    </w:p>
    <w:p w14:paraId="271A3BEB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6269B472" wp14:editId="0C3C6790">
            <wp:extent cx="1933575" cy="3886200"/>
            <wp:effectExtent l="0" t="0" r="0" b="0"/>
            <wp:docPr id="3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6BFB" w14:textId="77777777" w:rsidR="00FD4EA1" w:rsidRDefault="00000000">
      <w:pPr>
        <w:pStyle w:val="AxureHeading4"/>
        <w:keepNext/>
      </w:pPr>
      <w:r>
        <w:lastRenderedPageBreak/>
        <w:t>State Turnover</w:t>
      </w:r>
    </w:p>
    <w:p w14:paraId="31304C35" w14:textId="77777777" w:rsidR="00FD4EA1" w:rsidRDefault="00000000">
      <w:pPr>
        <w:pStyle w:val="AxureHeading4"/>
        <w:keepNext/>
      </w:pPr>
      <w:r>
        <w:t>User Interface</w:t>
      </w:r>
    </w:p>
    <w:p w14:paraId="24E866CC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045DB33E" wp14:editId="19B20048">
            <wp:extent cx="1933575" cy="3886200"/>
            <wp:effectExtent l="0" t="0" r="0" b="0"/>
            <wp:docPr id="4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5E9" w14:textId="77777777" w:rsidR="00FD4EA1" w:rsidRDefault="00000000">
      <w:pPr>
        <w:pStyle w:val="AxureHeading2"/>
        <w:keepNext/>
      </w:pPr>
      <w:r>
        <w:br w:type="page"/>
      </w:r>
      <w:r>
        <w:lastRenderedPageBreak/>
        <w:t>Create</w:t>
      </w:r>
    </w:p>
    <w:p w14:paraId="0E388F29" w14:textId="77777777" w:rsidR="00FD4EA1" w:rsidRDefault="00000000">
      <w:pPr>
        <w:pStyle w:val="AxureHeading3"/>
        <w:keepNext/>
      </w:pPr>
      <w:r>
        <w:t>User Interface</w:t>
      </w:r>
    </w:p>
    <w:p w14:paraId="2AD8BE43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5CC18AD1" wp14:editId="07F76AC4">
            <wp:extent cx="6848475" cy="3657600"/>
            <wp:effectExtent l="0" t="0" r="0" b="0"/>
            <wp:docPr id="5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DAD1" w14:textId="77777777" w:rsidR="00FD4EA1" w:rsidRDefault="00000000">
      <w:pPr>
        <w:pStyle w:val="AxureHeading3"/>
        <w:keepNext/>
      </w:pPr>
      <w:r>
        <w:lastRenderedPageBreak/>
        <w:t>Unnamed</w:t>
      </w:r>
    </w:p>
    <w:p w14:paraId="406272E5" w14:textId="77777777" w:rsidR="00FD4EA1" w:rsidRDefault="00000000">
      <w:pPr>
        <w:pStyle w:val="AxureHeading4"/>
        <w:keepNext/>
      </w:pPr>
      <w:r>
        <w:t>State Home</w:t>
      </w:r>
    </w:p>
    <w:p w14:paraId="1BDE9568" w14:textId="77777777" w:rsidR="00FD4EA1" w:rsidRDefault="00000000">
      <w:pPr>
        <w:pStyle w:val="AxureHeading4"/>
        <w:keepNext/>
      </w:pPr>
      <w:r>
        <w:t>User Interface</w:t>
      </w:r>
    </w:p>
    <w:p w14:paraId="451684EE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39C797D4" wp14:editId="39186374">
            <wp:extent cx="1933575" cy="4543425"/>
            <wp:effectExtent l="0" t="0" r="0" b="0"/>
            <wp:docPr id="6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899D" w14:textId="77777777" w:rsidR="00FD4EA1" w:rsidRDefault="00000000">
      <w:pPr>
        <w:pStyle w:val="AxureHeading4"/>
        <w:keepNext/>
      </w:pPr>
      <w:r>
        <w:lastRenderedPageBreak/>
        <w:t>State Cash</w:t>
      </w:r>
    </w:p>
    <w:p w14:paraId="0C09F5C6" w14:textId="77777777" w:rsidR="00FD4EA1" w:rsidRDefault="00000000">
      <w:pPr>
        <w:pStyle w:val="AxureHeading4"/>
        <w:keepNext/>
      </w:pPr>
      <w:r>
        <w:t>User Interface</w:t>
      </w:r>
    </w:p>
    <w:p w14:paraId="75266712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77AC1EE5" wp14:editId="212A3B84">
            <wp:extent cx="1933575" cy="3886200"/>
            <wp:effectExtent l="0" t="0" r="0" b="0"/>
            <wp:docPr id="7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1BF1" w14:textId="77777777" w:rsidR="00FD4EA1" w:rsidRDefault="00000000">
      <w:pPr>
        <w:pStyle w:val="AxureHeading4"/>
        <w:keepNext/>
      </w:pPr>
      <w:r>
        <w:lastRenderedPageBreak/>
        <w:t>State Visual</w:t>
      </w:r>
    </w:p>
    <w:p w14:paraId="7235D6DF" w14:textId="77777777" w:rsidR="00FD4EA1" w:rsidRDefault="00000000">
      <w:pPr>
        <w:pStyle w:val="AxureHeading4"/>
        <w:keepNext/>
      </w:pPr>
      <w:r>
        <w:t>User Interface</w:t>
      </w:r>
    </w:p>
    <w:p w14:paraId="16811F8D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6C3A0866" wp14:editId="09611BE8">
            <wp:extent cx="1933575" cy="3886200"/>
            <wp:effectExtent l="0" t="0" r="0" b="0"/>
            <wp:docPr id="8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257C" w14:textId="77777777" w:rsidR="00FD4EA1" w:rsidRDefault="00000000">
      <w:pPr>
        <w:pStyle w:val="AxureHeading4"/>
        <w:keepNext/>
      </w:pPr>
      <w:r>
        <w:lastRenderedPageBreak/>
        <w:t>State Turnover</w:t>
      </w:r>
    </w:p>
    <w:p w14:paraId="1E3EE7E8" w14:textId="77777777" w:rsidR="00FD4EA1" w:rsidRDefault="00000000">
      <w:pPr>
        <w:pStyle w:val="AxureHeading4"/>
        <w:keepNext/>
      </w:pPr>
      <w:r>
        <w:t>User Interface</w:t>
      </w:r>
    </w:p>
    <w:p w14:paraId="6E536B72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6D7847A7" wp14:editId="3A61D099">
            <wp:extent cx="1933575" cy="3886200"/>
            <wp:effectExtent l="0" t="0" r="0" b="0"/>
            <wp:docPr id="9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EF26" w14:textId="77777777" w:rsidR="00FD4EA1" w:rsidRDefault="00000000">
      <w:pPr>
        <w:pStyle w:val="AxureHeading2"/>
        <w:keepNext/>
      </w:pPr>
      <w:r>
        <w:br w:type="page"/>
      </w:r>
      <w:r>
        <w:lastRenderedPageBreak/>
        <w:t>Turnover</w:t>
      </w:r>
    </w:p>
    <w:p w14:paraId="75DC4CA8" w14:textId="77777777" w:rsidR="00FD4EA1" w:rsidRDefault="00000000">
      <w:pPr>
        <w:pStyle w:val="AxureHeading3"/>
        <w:keepNext/>
      </w:pPr>
      <w:r>
        <w:t>User Interface</w:t>
      </w:r>
    </w:p>
    <w:p w14:paraId="1F75D0A7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558C4C08" wp14:editId="024DAF91">
            <wp:extent cx="6858000" cy="2581275"/>
            <wp:effectExtent l="0" t="0" r="0" b="0"/>
            <wp:docPr id="10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67D2" w14:textId="77777777" w:rsidR="00FD4EA1" w:rsidRDefault="00000000">
      <w:pPr>
        <w:pStyle w:val="AxureHeading3"/>
        <w:keepNext/>
      </w:pPr>
      <w:r>
        <w:t>Unnamed</w:t>
      </w:r>
    </w:p>
    <w:p w14:paraId="73E58BE6" w14:textId="77777777" w:rsidR="00FD4EA1" w:rsidRDefault="00000000">
      <w:pPr>
        <w:pStyle w:val="AxureHeading4"/>
        <w:keepNext/>
      </w:pPr>
      <w:r>
        <w:t>State Home</w:t>
      </w:r>
    </w:p>
    <w:p w14:paraId="4834E1A1" w14:textId="77777777" w:rsidR="00FD4EA1" w:rsidRDefault="00000000">
      <w:pPr>
        <w:pStyle w:val="AxureHeading4"/>
        <w:keepNext/>
      </w:pPr>
      <w:r>
        <w:t>User Interface</w:t>
      </w:r>
    </w:p>
    <w:p w14:paraId="2FC0A6B2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79550D49" wp14:editId="4EEBB1E4">
            <wp:extent cx="1933575" cy="3886200"/>
            <wp:effectExtent l="0" t="0" r="0" b="0"/>
            <wp:docPr id="11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BFE7" w14:textId="77777777" w:rsidR="00FD4EA1" w:rsidRDefault="00000000">
      <w:pPr>
        <w:pStyle w:val="AxureHeading4"/>
        <w:keepNext/>
      </w:pPr>
      <w:r>
        <w:lastRenderedPageBreak/>
        <w:t>State Cash</w:t>
      </w:r>
    </w:p>
    <w:p w14:paraId="6619AE19" w14:textId="77777777" w:rsidR="00FD4EA1" w:rsidRDefault="00000000">
      <w:pPr>
        <w:pStyle w:val="AxureHeading4"/>
        <w:keepNext/>
      </w:pPr>
      <w:r>
        <w:t>User Interface</w:t>
      </w:r>
    </w:p>
    <w:p w14:paraId="0238E33B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431458DC" wp14:editId="7EA1D260">
            <wp:extent cx="1933575" cy="3886200"/>
            <wp:effectExtent l="0" t="0" r="0" b="0"/>
            <wp:docPr id="12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025C" w14:textId="77777777" w:rsidR="00FD4EA1" w:rsidRDefault="00000000">
      <w:pPr>
        <w:pStyle w:val="AxureHeading4"/>
        <w:keepNext/>
      </w:pPr>
      <w:r>
        <w:lastRenderedPageBreak/>
        <w:t>State Visual</w:t>
      </w:r>
    </w:p>
    <w:p w14:paraId="3FD1588B" w14:textId="77777777" w:rsidR="00FD4EA1" w:rsidRDefault="00000000">
      <w:pPr>
        <w:pStyle w:val="AxureHeading4"/>
        <w:keepNext/>
      </w:pPr>
      <w:r>
        <w:t>User Interface</w:t>
      </w:r>
    </w:p>
    <w:p w14:paraId="5D3EA429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2110A0A4" wp14:editId="15EF7F7C">
            <wp:extent cx="1933575" cy="3886200"/>
            <wp:effectExtent l="0" t="0" r="0" b="0"/>
            <wp:docPr id="13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A6AA" w14:textId="77777777" w:rsidR="00FD4EA1" w:rsidRDefault="00000000">
      <w:pPr>
        <w:pStyle w:val="AxureHeading4"/>
        <w:keepNext/>
      </w:pPr>
      <w:r>
        <w:lastRenderedPageBreak/>
        <w:t>State Turnover</w:t>
      </w:r>
    </w:p>
    <w:p w14:paraId="1702A592" w14:textId="77777777" w:rsidR="00FD4EA1" w:rsidRDefault="00000000">
      <w:pPr>
        <w:pStyle w:val="AxureHeading4"/>
        <w:keepNext/>
      </w:pPr>
      <w:r>
        <w:t>User Interface</w:t>
      </w:r>
    </w:p>
    <w:p w14:paraId="5B969566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1FFA6B9A" wp14:editId="64FEA538">
            <wp:extent cx="1933575" cy="3886200"/>
            <wp:effectExtent l="0" t="0" r="0" b="0"/>
            <wp:docPr id="14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4F35" w14:textId="77777777" w:rsidR="00FD4EA1" w:rsidRDefault="00000000">
      <w:pPr>
        <w:pStyle w:val="AxureHeading2"/>
        <w:keepNext/>
      </w:pPr>
      <w:r>
        <w:br w:type="page"/>
      </w:r>
      <w:r>
        <w:lastRenderedPageBreak/>
        <w:t>Edit</w:t>
      </w:r>
    </w:p>
    <w:p w14:paraId="63618655" w14:textId="77777777" w:rsidR="00FD4EA1" w:rsidRDefault="00000000">
      <w:pPr>
        <w:pStyle w:val="AxureHeading3"/>
        <w:keepNext/>
      </w:pPr>
      <w:r>
        <w:t>User Interface</w:t>
      </w:r>
    </w:p>
    <w:p w14:paraId="2F6B622B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181550FA" wp14:editId="04D0556D">
            <wp:extent cx="6848475" cy="3657600"/>
            <wp:effectExtent l="0" t="0" r="0" b="0"/>
            <wp:docPr id="15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C5B1" w14:textId="77777777" w:rsidR="00FD4EA1" w:rsidRDefault="00000000">
      <w:pPr>
        <w:pStyle w:val="AxureHeading3"/>
        <w:keepNext/>
      </w:pPr>
      <w:r>
        <w:lastRenderedPageBreak/>
        <w:t>Unnamed</w:t>
      </w:r>
    </w:p>
    <w:p w14:paraId="6A29E85F" w14:textId="77777777" w:rsidR="00FD4EA1" w:rsidRDefault="00000000">
      <w:pPr>
        <w:pStyle w:val="AxureHeading4"/>
        <w:keepNext/>
      </w:pPr>
      <w:r>
        <w:t>State Home</w:t>
      </w:r>
    </w:p>
    <w:p w14:paraId="64C472E1" w14:textId="77777777" w:rsidR="00FD4EA1" w:rsidRDefault="00000000">
      <w:pPr>
        <w:pStyle w:val="AxureHeading4"/>
        <w:keepNext/>
      </w:pPr>
      <w:r>
        <w:t>User Interface</w:t>
      </w:r>
    </w:p>
    <w:p w14:paraId="5F7810EE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4769D877" wp14:editId="42A22AF7">
            <wp:extent cx="1933575" cy="4543425"/>
            <wp:effectExtent l="0" t="0" r="0" b="0"/>
            <wp:docPr id="16" name="AX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6995" w14:textId="77777777" w:rsidR="00FD4EA1" w:rsidRDefault="00000000">
      <w:pPr>
        <w:pStyle w:val="AxureHeading4"/>
        <w:keepNext/>
      </w:pPr>
      <w:r>
        <w:lastRenderedPageBreak/>
        <w:t>State Cash</w:t>
      </w:r>
    </w:p>
    <w:p w14:paraId="3B953AEB" w14:textId="77777777" w:rsidR="00FD4EA1" w:rsidRDefault="00000000">
      <w:pPr>
        <w:pStyle w:val="AxureHeading4"/>
        <w:keepNext/>
      </w:pPr>
      <w:r>
        <w:t>User Interface</w:t>
      </w:r>
    </w:p>
    <w:p w14:paraId="67020F47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6257287C" wp14:editId="44B90652">
            <wp:extent cx="1933575" cy="3886200"/>
            <wp:effectExtent l="0" t="0" r="0" b="0"/>
            <wp:docPr id="17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02B0" w14:textId="77777777" w:rsidR="00FD4EA1" w:rsidRDefault="00000000">
      <w:pPr>
        <w:pStyle w:val="AxureHeading4"/>
        <w:keepNext/>
      </w:pPr>
      <w:r>
        <w:lastRenderedPageBreak/>
        <w:t>State Visual</w:t>
      </w:r>
    </w:p>
    <w:p w14:paraId="08A1095C" w14:textId="77777777" w:rsidR="00FD4EA1" w:rsidRDefault="00000000">
      <w:pPr>
        <w:pStyle w:val="AxureHeading4"/>
        <w:keepNext/>
      </w:pPr>
      <w:r>
        <w:t>User Interface</w:t>
      </w:r>
    </w:p>
    <w:p w14:paraId="24F0C5B9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09345980" wp14:editId="385A3195">
            <wp:extent cx="1933575" cy="3886200"/>
            <wp:effectExtent l="0" t="0" r="0" b="0"/>
            <wp:docPr id="18" name="AXU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FFA2" w14:textId="77777777" w:rsidR="00FD4EA1" w:rsidRDefault="00000000">
      <w:pPr>
        <w:pStyle w:val="AxureHeading4"/>
        <w:keepNext/>
      </w:pPr>
      <w:r>
        <w:lastRenderedPageBreak/>
        <w:t>State Turnover</w:t>
      </w:r>
    </w:p>
    <w:p w14:paraId="36A4B0E2" w14:textId="77777777" w:rsidR="00FD4EA1" w:rsidRDefault="00000000">
      <w:pPr>
        <w:pStyle w:val="AxureHeading4"/>
        <w:keepNext/>
      </w:pPr>
      <w:r>
        <w:t>User Interface</w:t>
      </w:r>
    </w:p>
    <w:p w14:paraId="6722AF6E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772CEFCD" wp14:editId="11F8810A">
            <wp:extent cx="1933575" cy="3886200"/>
            <wp:effectExtent l="0" t="0" r="0" b="0"/>
            <wp:docPr id="19" name="AXU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0D4A" w14:textId="77777777" w:rsidR="00FD4EA1" w:rsidRDefault="00000000">
      <w:pPr>
        <w:pStyle w:val="AxureHeading2"/>
        <w:keepNext/>
      </w:pPr>
      <w:r>
        <w:br w:type="page"/>
      </w:r>
      <w:r>
        <w:lastRenderedPageBreak/>
        <w:t>Report</w:t>
      </w:r>
    </w:p>
    <w:p w14:paraId="7B57B329" w14:textId="77777777" w:rsidR="00FD4EA1" w:rsidRDefault="00000000">
      <w:pPr>
        <w:pStyle w:val="AxureHeading3"/>
        <w:keepNext/>
      </w:pPr>
      <w:r>
        <w:t>User Interface</w:t>
      </w:r>
    </w:p>
    <w:p w14:paraId="6E811F95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057B0FF6" wp14:editId="5D20141A">
            <wp:extent cx="6848475" cy="3810000"/>
            <wp:effectExtent l="0" t="0" r="0" b="0"/>
            <wp:docPr id="20" name="AXU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259" w14:textId="77777777" w:rsidR="00FD4EA1" w:rsidRDefault="00000000">
      <w:pPr>
        <w:pStyle w:val="AxureHeading3"/>
        <w:keepNext/>
      </w:pPr>
      <w:r>
        <w:lastRenderedPageBreak/>
        <w:t>Unnamed</w:t>
      </w:r>
    </w:p>
    <w:p w14:paraId="6A868DD6" w14:textId="77777777" w:rsidR="00FD4EA1" w:rsidRDefault="00000000">
      <w:pPr>
        <w:pStyle w:val="AxureHeading4"/>
        <w:keepNext/>
      </w:pPr>
      <w:r>
        <w:t>State Home</w:t>
      </w:r>
    </w:p>
    <w:p w14:paraId="46FC2E19" w14:textId="77777777" w:rsidR="00FD4EA1" w:rsidRDefault="00000000">
      <w:pPr>
        <w:pStyle w:val="AxureHeading4"/>
        <w:keepNext/>
      </w:pPr>
      <w:r>
        <w:t>User Interface</w:t>
      </w:r>
    </w:p>
    <w:p w14:paraId="53814960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32B00B14" wp14:editId="26A5CBBE">
            <wp:extent cx="1933575" cy="3886200"/>
            <wp:effectExtent l="0" t="0" r="0" b="0"/>
            <wp:docPr id="21" name="AXU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CEFA" w14:textId="77777777" w:rsidR="00FD4EA1" w:rsidRDefault="00000000">
      <w:pPr>
        <w:pStyle w:val="AxureHeading4"/>
        <w:keepNext/>
      </w:pPr>
      <w:r>
        <w:lastRenderedPageBreak/>
        <w:t>State Cash</w:t>
      </w:r>
    </w:p>
    <w:p w14:paraId="7B592442" w14:textId="77777777" w:rsidR="00FD4EA1" w:rsidRDefault="00000000">
      <w:pPr>
        <w:pStyle w:val="AxureHeading4"/>
        <w:keepNext/>
      </w:pPr>
      <w:r>
        <w:t>User Interface</w:t>
      </w:r>
    </w:p>
    <w:p w14:paraId="25D0F735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41860AD2" wp14:editId="4E59E91D">
            <wp:extent cx="1933575" cy="3886200"/>
            <wp:effectExtent l="0" t="0" r="0" b="0"/>
            <wp:docPr id="22" name="AXU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7036" w14:textId="77777777" w:rsidR="00FD4EA1" w:rsidRDefault="00000000">
      <w:pPr>
        <w:pStyle w:val="AxureHeading4"/>
        <w:keepNext/>
      </w:pPr>
      <w:r>
        <w:lastRenderedPageBreak/>
        <w:t>State Visual</w:t>
      </w:r>
    </w:p>
    <w:p w14:paraId="44E5BE27" w14:textId="77777777" w:rsidR="00FD4EA1" w:rsidRDefault="00000000">
      <w:pPr>
        <w:pStyle w:val="AxureHeading4"/>
        <w:keepNext/>
      </w:pPr>
      <w:r>
        <w:t>User Interface</w:t>
      </w:r>
    </w:p>
    <w:p w14:paraId="3CBCC5A5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6A50DAAB" wp14:editId="3AE1C9DB">
            <wp:extent cx="1933575" cy="3886200"/>
            <wp:effectExtent l="0" t="0" r="0" b="0"/>
            <wp:docPr id="23" name="AXU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1EDD" w14:textId="77777777" w:rsidR="00FD4EA1" w:rsidRDefault="00000000">
      <w:pPr>
        <w:pStyle w:val="AxureHeading4"/>
        <w:keepNext/>
      </w:pPr>
      <w:r>
        <w:lastRenderedPageBreak/>
        <w:t>State Turnover</w:t>
      </w:r>
    </w:p>
    <w:p w14:paraId="1367C88C" w14:textId="77777777" w:rsidR="00FD4EA1" w:rsidRDefault="00000000">
      <w:pPr>
        <w:pStyle w:val="AxureHeading4"/>
        <w:keepNext/>
      </w:pPr>
      <w:r>
        <w:t>User Interface</w:t>
      </w:r>
    </w:p>
    <w:p w14:paraId="0F85688C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0309BA71" wp14:editId="27423966">
            <wp:extent cx="1933575" cy="3886200"/>
            <wp:effectExtent l="0" t="0" r="0" b="0"/>
            <wp:docPr id="24" name="AXU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737E" w14:textId="77777777" w:rsidR="00FD4EA1" w:rsidRDefault="00000000">
      <w:pPr>
        <w:pStyle w:val="AxureHeading2"/>
        <w:keepNext/>
      </w:pPr>
      <w:r>
        <w:br w:type="page"/>
      </w:r>
      <w:r>
        <w:lastRenderedPageBreak/>
        <w:t>Visual</w:t>
      </w:r>
    </w:p>
    <w:p w14:paraId="3B4357D4" w14:textId="77777777" w:rsidR="00FD4EA1" w:rsidRDefault="00000000">
      <w:pPr>
        <w:pStyle w:val="AxureHeading3"/>
        <w:keepNext/>
      </w:pPr>
      <w:r>
        <w:t>User Interface</w:t>
      </w:r>
    </w:p>
    <w:p w14:paraId="218D3C8E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32A0C850" wp14:editId="5D316FC4">
            <wp:extent cx="6848475" cy="3810000"/>
            <wp:effectExtent l="0" t="0" r="0" b="0"/>
            <wp:docPr id="25" name="AXU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D393" w14:textId="77777777" w:rsidR="00FD4EA1" w:rsidRDefault="00000000">
      <w:pPr>
        <w:pStyle w:val="AxureHeading3"/>
        <w:keepNext/>
      </w:pPr>
      <w:r>
        <w:lastRenderedPageBreak/>
        <w:t>Unnamed</w:t>
      </w:r>
    </w:p>
    <w:p w14:paraId="64B98CE3" w14:textId="77777777" w:rsidR="00FD4EA1" w:rsidRDefault="00000000">
      <w:pPr>
        <w:pStyle w:val="AxureHeading4"/>
        <w:keepNext/>
      </w:pPr>
      <w:r>
        <w:t>State Home</w:t>
      </w:r>
    </w:p>
    <w:p w14:paraId="3D5EBC2D" w14:textId="77777777" w:rsidR="00FD4EA1" w:rsidRDefault="00000000">
      <w:pPr>
        <w:pStyle w:val="AxureHeading4"/>
        <w:keepNext/>
      </w:pPr>
      <w:r>
        <w:t>User Interface</w:t>
      </w:r>
    </w:p>
    <w:p w14:paraId="7665F0C6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4C998FB7" wp14:editId="3A2B2D55">
            <wp:extent cx="6858000" cy="4333875"/>
            <wp:effectExtent l="0" t="0" r="0" b="0"/>
            <wp:docPr id="26" name="AXU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2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C162" w14:textId="77777777" w:rsidR="00FD4EA1" w:rsidRDefault="00000000">
      <w:pPr>
        <w:pStyle w:val="AxureHeading4"/>
        <w:keepNext/>
      </w:pPr>
      <w:r>
        <w:lastRenderedPageBreak/>
        <w:t>State Cash</w:t>
      </w:r>
    </w:p>
    <w:p w14:paraId="1351A458" w14:textId="77777777" w:rsidR="00FD4EA1" w:rsidRDefault="00000000">
      <w:pPr>
        <w:pStyle w:val="AxureHeading4"/>
        <w:keepNext/>
      </w:pPr>
      <w:r>
        <w:t>User Interface</w:t>
      </w:r>
    </w:p>
    <w:p w14:paraId="3E1A9258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2576E528" wp14:editId="5D41E9C0">
            <wp:extent cx="1933575" cy="3886200"/>
            <wp:effectExtent l="0" t="0" r="0" b="0"/>
            <wp:docPr id="27" name="AXU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XU2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13A9" w14:textId="77777777" w:rsidR="00FD4EA1" w:rsidRDefault="00000000">
      <w:pPr>
        <w:pStyle w:val="AxureHeading4"/>
        <w:keepNext/>
      </w:pPr>
      <w:r>
        <w:lastRenderedPageBreak/>
        <w:t>State Visual</w:t>
      </w:r>
    </w:p>
    <w:p w14:paraId="1F97FE22" w14:textId="77777777" w:rsidR="00FD4EA1" w:rsidRDefault="00000000">
      <w:pPr>
        <w:pStyle w:val="AxureHeading4"/>
        <w:keepNext/>
      </w:pPr>
      <w:r>
        <w:t>User Interface</w:t>
      </w:r>
    </w:p>
    <w:p w14:paraId="24FD199F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44B149C2" wp14:editId="60677D9A">
            <wp:extent cx="1933575" cy="3886200"/>
            <wp:effectExtent l="0" t="0" r="0" b="0"/>
            <wp:docPr id="28" name="AXU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XU2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B63D" w14:textId="77777777" w:rsidR="00FD4EA1" w:rsidRDefault="00000000">
      <w:pPr>
        <w:pStyle w:val="AxureHeading4"/>
        <w:keepNext/>
      </w:pPr>
      <w:r>
        <w:lastRenderedPageBreak/>
        <w:t>State Turnover</w:t>
      </w:r>
    </w:p>
    <w:p w14:paraId="747814F4" w14:textId="77777777" w:rsidR="00FD4EA1" w:rsidRDefault="00000000">
      <w:pPr>
        <w:pStyle w:val="AxureHeading4"/>
        <w:keepNext/>
      </w:pPr>
      <w:r>
        <w:t>User Interface</w:t>
      </w:r>
    </w:p>
    <w:p w14:paraId="3DC8C9D4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7D4A6CE2" wp14:editId="2B40288B">
            <wp:extent cx="1933575" cy="3886200"/>
            <wp:effectExtent l="0" t="0" r="0" b="0"/>
            <wp:docPr id="29" name="AXU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XU2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A726" w14:textId="77777777" w:rsidR="00FD4EA1" w:rsidRDefault="00000000">
      <w:pPr>
        <w:pStyle w:val="AxureHeading2"/>
        <w:keepNext/>
      </w:pPr>
      <w:r>
        <w:br w:type="page"/>
      </w:r>
      <w:r>
        <w:lastRenderedPageBreak/>
        <w:t>Cash</w:t>
      </w:r>
    </w:p>
    <w:p w14:paraId="5060548A" w14:textId="77777777" w:rsidR="00FD4EA1" w:rsidRDefault="00000000">
      <w:pPr>
        <w:pStyle w:val="AxureHeading3"/>
        <w:keepNext/>
      </w:pPr>
      <w:r>
        <w:t>User Interface</w:t>
      </w:r>
    </w:p>
    <w:p w14:paraId="1A981604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57601B82" wp14:editId="1D0C4137">
            <wp:extent cx="6848475" cy="3810000"/>
            <wp:effectExtent l="0" t="0" r="0" b="0"/>
            <wp:docPr id="30" name="AXU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XU3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4FCC" w14:textId="77777777" w:rsidR="00FD4EA1" w:rsidRDefault="00000000">
      <w:pPr>
        <w:pStyle w:val="AxureHeading3"/>
        <w:keepNext/>
      </w:pPr>
      <w:r>
        <w:lastRenderedPageBreak/>
        <w:t>Unnamed</w:t>
      </w:r>
    </w:p>
    <w:p w14:paraId="7CAF35B9" w14:textId="77777777" w:rsidR="00FD4EA1" w:rsidRDefault="00000000">
      <w:pPr>
        <w:pStyle w:val="AxureHeading4"/>
        <w:keepNext/>
      </w:pPr>
      <w:r>
        <w:t>State Home</w:t>
      </w:r>
    </w:p>
    <w:p w14:paraId="68ACFAA2" w14:textId="77777777" w:rsidR="00FD4EA1" w:rsidRDefault="00000000">
      <w:pPr>
        <w:pStyle w:val="AxureHeading4"/>
        <w:keepNext/>
      </w:pPr>
      <w:r>
        <w:t>User Interface</w:t>
      </w:r>
    </w:p>
    <w:p w14:paraId="4F17FF94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7A2E9F89" wp14:editId="69AB52B0">
            <wp:extent cx="1933575" cy="3886200"/>
            <wp:effectExtent l="0" t="0" r="0" b="0"/>
            <wp:docPr id="31" name="AXU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XU3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ABBA" w14:textId="77777777" w:rsidR="00FD4EA1" w:rsidRDefault="00000000">
      <w:pPr>
        <w:pStyle w:val="AxureHeading4"/>
        <w:keepNext/>
      </w:pPr>
      <w:r>
        <w:lastRenderedPageBreak/>
        <w:t>State Cash</w:t>
      </w:r>
    </w:p>
    <w:p w14:paraId="3C2CEC0B" w14:textId="77777777" w:rsidR="00FD4EA1" w:rsidRDefault="00000000">
      <w:pPr>
        <w:pStyle w:val="AxureHeading4"/>
        <w:keepNext/>
      </w:pPr>
      <w:r>
        <w:t>User Interface</w:t>
      </w:r>
    </w:p>
    <w:p w14:paraId="226823EF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6C9016F5" wp14:editId="6ECD99DB">
            <wp:extent cx="1933575" cy="3886200"/>
            <wp:effectExtent l="0" t="0" r="0" b="0"/>
            <wp:docPr id="32" name="AXU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XU3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5BAC" w14:textId="77777777" w:rsidR="00FD4EA1" w:rsidRDefault="00000000">
      <w:pPr>
        <w:pStyle w:val="AxureHeading4"/>
        <w:keepNext/>
      </w:pPr>
      <w:r>
        <w:lastRenderedPageBreak/>
        <w:t>State Visual</w:t>
      </w:r>
    </w:p>
    <w:p w14:paraId="36C492C7" w14:textId="77777777" w:rsidR="00FD4EA1" w:rsidRDefault="00000000">
      <w:pPr>
        <w:pStyle w:val="AxureHeading4"/>
        <w:keepNext/>
      </w:pPr>
      <w:r>
        <w:t>User Interface</w:t>
      </w:r>
    </w:p>
    <w:p w14:paraId="2E3FA619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60945347" wp14:editId="354BBA36">
            <wp:extent cx="1933575" cy="3886200"/>
            <wp:effectExtent l="0" t="0" r="0" b="0"/>
            <wp:docPr id="33" name="AXU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XU3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E3B3" w14:textId="77777777" w:rsidR="00FD4EA1" w:rsidRDefault="00000000">
      <w:pPr>
        <w:pStyle w:val="AxureHeading4"/>
        <w:keepNext/>
      </w:pPr>
      <w:r>
        <w:lastRenderedPageBreak/>
        <w:t>State Turnover</w:t>
      </w:r>
    </w:p>
    <w:p w14:paraId="0DD322F8" w14:textId="77777777" w:rsidR="00FD4EA1" w:rsidRDefault="00000000">
      <w:pPr>
        <w:pStyle w:val="AxureHeading4"/>
        <w:keepNext/>
      </w:pPr>
      <w:r>
        <w:t>User Interface</w:t>
      </w:r>
    </w:p>
    <w:p w14:paraId="77F14EDE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35338747" wp14:editId="14D98A95">
            <wp:extent cx="1933575" cy="3886200"/>
            <wp:effectExtent l="0" t="0" r="0" b="0"/>
            <wp:docPr id="34" name="AXU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XU3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A57D" w14:textId="77777777" w:rsidR="00FD4EA1" w:rsidRDefault="00000000">
      <w:r>
        <w:br w:type="page"/>
      </w:r>
    </w:p>
    <w:p w14:paraId="5FB89C94" w14:textId="77777777" w:rsidR="00FD4EA1" w:rsidRDefault="00000000">
      <w:pPr>
        <w:pStyle w:val="AxureHeading1"/>
        <w:keepNext/>
      </w:pPr>
      <w:r>
        <w:lastRenderedPageBreak/>
        <w:t>Components</w:t>
      </w:r>
    </w:p>
    <w:p w14:paraId="485BB075" w14:textId="77777777" w:rsidR="00FD4EA1" w:rsidRDefault="00000000">
      <w:pPr>
        <w:pStyle w:val="AxureHeading2"/>
        <w:keepNext/>
      </w:pPr>
      <w:r>
        <w:t>Component List</w:t>
      </w:r>
    </w:p>
    <w:p w14:paraId="008D586B" w14:textId="77777777" w:rsidR="00FD4EA1" w:rsidRDefault="00000000">
      <w:r>
        <w:t>Navigation</w:t>
      </w:r>
    </w:p>
    <w:p w14:paraId="4985A12A" w14:textId="77777777" w:rsidR="00FD4EA1" w:rsidRDefault="00000000">
      <w:pPr>
        <w:pStyle w:val="AxureHeading2"/>
        <w:keepNext/>
      </w:pPr>
      <w:r>
        <w:br w:type="page"/>
      </w:r>
      <w:r>
        <w:lastRenderedPageBreak/>
        <w:t>Navigation</w:t>
      </w:r>
    </w:p>
    <w:p w14:paraId="2684AD1D" w14:textId="77777777" w:rsidR="00FD4EA1" w:rsidRDefault="00000000">
      <w:pPr>
        <w:pStyle w:val="AxureHeading3"/>
        <w:keepNext/>
      </w:pPr>
      <w:r>
        <w:t>User Interface</w:t>
      </w:r>
    </w:p>
    <w:p w14:paraId="4AF20335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78A63D28" wp14:editId="1C852F3B">
            <wp:extent cx="1933575" cy="3886200"/>
            <wp:effectExtent l="0" t="0" r="0" b="0"/>
            <wp:docPr id="35" name="AXU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XU3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E1A5" w14:textId="77777777" w:rsidR="00FD4EA1" w:rsidRDefault="00000000">
      <w:pPr>
        <w:pStyle w:val="AxureHeading3"/>
        <w:keepNext/>
      </w:pPr>
      <w:r>
        <w:lastRenderedPageBreak/>
        <w:t>Unnamed</w:t>
      </w:r>
    </w:p>
    <w:p w14:paraId="48EA452B" w14:textId="77777777" w:rsidR="00FD4EA1" w:rsidRDefault="00000000">
      <w:pPr>
        <w:pStyle w:val="AxureHeading4"/>
        <w:keepNext/>
      </w:pPr>
      <w:r>
        <w:t>State Home</w:t>
      </w:r>
    </w:p>
    <w:p w14:paraId="5E6C4E5F" w14:textId="77777777" w:rsidR="00FD4EA1" w:rsidRDefault="00000000">
      <w:pPr>
        <w:pStyle w:val="AxureHeading4"/>
        <w:keepNext/>
      </w:pPr>
      <w:r>
        <w:t>User Interface</w:t>
      </w:r>
    </w:p>
    <w:p w14:paraId="7C0784D9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3C719C1D" wp14:editId="6D7EC86B">
            <wp:extent cx="1933575" cy="3886200"/>
            <wp:effectExtent l="0" t="0" r="0" b="0"/>
            <wp:docPr id="36" name="AXU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XU3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8014" w14:textId="77777777" w:rsidR="00FD4EA1" w:rsidRDefault="00000000">
      <w:pPr>
        <w:pStyle w:val="AxureHeading4"/>
        <w:keepNext/>
      </w:pPr>
      <w:r>
        <w:lastRenderedPageBreak/>
        <w:t>State Cash</w:t>
      </w:r>
    </w:p>
    <w:p w14:paraId="27BE53DD" w14:textId="77777777" w:rsidR="00FD4EA1" w:rsidRDefault="00000000">
      <w:pPr>
        <w:pStyle w:val="AxureHeading4"/>
        <w:keepNext/>
      </w:pPr>
      <w:r>
        <w:t>User Interface</w:t>
      </w:r>
    </w:p>
    <w:p w14:paraId="4BA3FB88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33DBA071" wp14:editId="0BA6D45D">
            <wp:extent cx="1933575" cy="3886200"/>
            <wp:effectExtent l="0" t="0" r="0" b="0"/>
            <wp:docPr id="37" name="AXU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XU3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7DB9" w14:textId="77777777" w:rsidR="00FD4EA1" w:rsidRDefault="00000000">
      <w:pPr>
        <w:pStyle w:val="AxureHeading4"/>
        <w:keepNext/>
      </w:pPr>
      <w:r>
        <w:lastRenderedPageBreak/>
        <w:t>State Visual</w:t>
      </w:r>
    </w:p>
    <w:p w14:paraId="20E522F0" w14:textId="77777777" w:rsidR="00FD4EA1" w:rsidRDefault="00000000">
      <w:pPr>
        <w:pStyle w:val="AxureHeading4"/>
        <w:keepNext/>
      </w:pPr>
      <w:r>
        <w:t>User Interface</w:t>
      </w:r>
    </w:p>
    <w:p w14:paraId="117A0710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1A2DA7F0" wp14:editId="649065D9">
            <wp:extent cx="1933575" cy="3886200"/>
            <wp:effectExtent l="0" t="0" r="0" b="0"/>
            <wp:docPr id="38" name="AXU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XU3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BB4B" w14:textId="77777777" w:rsidR="00FD4EA1" w:rsidRDefault="00000000">
      <w:pPr>
        <w:pStyle w:val="AxureHeading4"/>
        <w:keepNext/>
      </w:pPr>
      <w:r>
        <w:lastRenderedPageBreak/>
        <w:t>State Turnover</w:t>
      </w:r>
    </w:p>
    <w:p w14:paraId="39B6F4DA" w14:textId="77777777" w:rsidR="00FD4EA1" w:rsidRDefault="00000000">
      <w:pPr>
        <w:pStyle w:val="AxureHeading4"/>
        <w:keepNext/>
      </w:pPr>
      <w:r>
        <w:t>User Interface</w:t>
      </w:r>
    </w:p>
    <w:p w14:paraId="3ADC2969" w14:textId="77777777" w:rsidR="00FD4EA1" w:rsidRDefault="00000000">
      <w:pPr>
        <w:pStyle w:val="AxureImageParagraph"/>
      </w:pPr>
      <w:r>
        <w:rPr>
          <w:noProof/>
        </w:rPr>
        <w:drawing>
          <wp:inline distT="0" distB="0" distL="0" distR="0" wp14:anchorId="12A01080" wp14:editId="21A5A9BC">
            <wp:extent cx="1933575" cy="3886200"/>
            <wp:effectExtent l="0" t="0" r="0" b="0"/>
            <wp:docPr id="39" name="AXU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XU3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6F4C" w14:textId="77777777" w:rsidR="00FD4EA1" w:rsidRDefault="00FD4EA1">
      <w:pPr>
        <w:sectPr w:rsidR="00FD4EA1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14:paraId="09137B66" w14:textId="77777777" w:rsidR="00733F08" w:rsidRDefault="00733F08"/>
    <w:sectPr w:rsidR="00733F08" w:rsidSect="004F3FB3">
      <w:headerReference w:type="default" r:id="rId25"/>
      <w:footerReference w:type="default" r:id="rId26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71DFE" w14:textId="77777777" w:rsidR="00733F08" w:rsidRDefault="00733F08" w:rsidP="00093BE1">
      <w:pPr>
        <w:spacing w:before="0" w:after="0"/>
      </w:pPr>
      <w:r>
        <w:separator/>
      </w:r>
    </w:p>
  </w:endnote>
  <w:endnote w:type="continuationSeparator" w:id="0">
    <w:p w14:paraId="350B5D08" w14:textId="77777777" w:rsidR="00733F08" w:rsidRDefault="00733F08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331D9F3B" w14:textId="77777777" w:rsidTr="001F050D">
      <w:trPr>
        <w:trHeight w:val="180"/>
      </w:trPr>
      <w:tc>
        <w:tcPr>
          <w:tcW w:w="2214" w:type="pct"/>
        </w:tcPr>
        <w:p w14:paraId="7AB47DEF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79502472" w14:textId="77777777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12932C77" w14:textId="77777777" w:rsidR="004852C3" w:rsidRDefault="004852C3">
          <w:pPr>
            <w:pStyle w:val="Footer"/>
          </w:pPr>
        </w:p>
      </w:tc>
    </w:tr>
    <w:tr w:rsidR="004852C3" w14:paraId="4F5C4A17" w14:textId="77777777" w:rsidTr="001F050D">
      <w:tc>
        <w:tcPr>
          <w:tcW w:w="2214" w:type="pct"/>
        </w:tcPr>
        <w:p w14:paraId="127277A6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4C64CD48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522422EA" w14:textId="77777777" w:rsidR="004852C3" w:rsidRDefault="004852C3">
          <w:pPr>
            <w:pStyle w:val="Footer"/>
          </w:pPr>
        </w:p>
      </w:tc>
    </w:tr>
  </w:tbl>
  <w:p w14:paraId="22934174" w14:textId="77777777"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36B7D945" w14:textId="77777777" w:rsidTr="001F050D">
      <w:trPr>
        <w:trHeight w:val="180"/>
      </w:trPr>
      <w:tc>
        <w:tcPr>
          <w:tcW w:w="2214" w:type="pct"/>
        </w:tcPr>
        <w:p w14:paraId="098A12D4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1100FEC0" w14:textId="77777777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6E39B3E9" w14:textId="77777777" w:rsidR="004852C3" w:rsidRDefault="004852C3">
          <w:pPr>
            <w:pStyle w:val="Footer"/>
          </w:pPr>
        </w:p>
      </w:tc>
    </w:tr>
    <w:tr w:rsidR="004852C3" w14:paraId="53A76F1B" w14:textId="77777777" w:rsidTr="001F050D">
      <w:tc>
        <w:tcPr>
          <w:tcW w:w="2214" w:type="pct"/>
        </w:tcPr>
        <w:p w14:paraId="46170DFF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7D80D8FC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53112439" w14:textId="77777777" w:rsidR="004852C3" w:rsidRDefault="004852C3">
          <w:pPr>
            <w:pStyle w:val="Footer"/>
          </w:pPr>
        </w:p>
      </w:tc>
    </w:tr>
  </w:tbl>
  <w:p w14:paraId="595E34D3" w14:textId="77777777"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D9C45" w14:textId="77777777" w:rsidR="00733F08" w:rsidRDefault="00733F08" w:rsidP="00093BE1">
      <w:pPr>
        <w:spacing w:before="0" w:after="0"/>
      </w:pPr>
      <w:r>
        <w:separator/>
      </w:r>
    </w:p>
  </w:footnote>
  <w:footnote w:type="continuationSeparator" w:id="0">
    <w:p w14:paraId="36478C5B" w14:textId="77777777" w:rsidR="00733F08" w:rsidRDefault="00733F08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5DEB1E6D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5E5E2CD7" w14:textId="594D60DF" w:rsidR="00557485" w:rsidRPr="003E5A01" w:rsidRDefault="0094066E" w:rsidP="00557485">
              <w:pPr>
                <w:pStyle w:val="NoSpacing"/>
                <w:rPr>
                  <w:rFonts w:asciiTheme="majorHAnsi" w:hAnsiTheme="majorHAnsi"/>
                </w:rPr>
              </w:pPr>
              <w:proofErr w:type="spellStart"/>
              <w:r>
                <w:rPr>
                  <w:rFonts w:asciiTheme="majorHAnsi" w:hAnsiTheme="majorHAnsi"/>
                  <w:color w:val="404040" w:themeColor="text1" w:themeTint="BF"/>
                </w:rPr>
                <w:t>ResCash</w:t>
              </w:r>
              <w:proofErr w:type="spellEnd"/>
              <w:r>
                <w:rPr>
                  <w:rFonts w:asciiTheme="majorHAnsi" w:hAnsiTheme="majorHAnsi"/>
                  <w:color w:val="404040" w:themeColor="text1" w:themeTint="BF"/>
                </w:rPr>
                <w:t xml:space="preserve"> Prototype</w:t>
              </w:r>
            </w:p>
          </w:sdtContent>
        </w:sdt>
      </w:tc>
    </w:tr>
  </w:tbl>
  <w:p w14:paraId="1FFB3223" w14:textId="77777777"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39F6B6B0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152573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A7D0A08" w14:textId="380EF13F" w:rsidR="00557485" w:rsidRPr="003E5A01" w:rsidRDefault="0094066E" w:rsidP="00557485">
              <w:pPr>
                <w:pStyle w:val="NoSpacing"/>
                <w:rPr>
                  <w:rFonts w:asciiTheme="majorHAnsi" w:hAnsiTheme="majorHAnsi"/>
                </w:rPr>
              </w:pPr>
              <w:proofErr w:type="spellStart"/>
              <w:r>
                <w:rPr>
                  <w:rFonts w:asciiTheme="majorHAnsi" w:hAnsiTheme="majorHAnsi"/>
                  <w:color w:val="404040" w:themeColor="text1" w:themeTint="BF"/>
                </w:rPr>
                <w:t>ResCash</w:t>
              </w:r>
              <w:proofErr w:type="spellEnd"/>
              <w:r>
                <w:rPr>
                  <w:rFonts w:asciiTheme="majorHAnsi" w:hAnsiTheme="majorHAnsi"/>
                  <w:color w:val="404040" w:themeColor="text1" w:themeTint="BF"/>
                </w:rPr>
                <w:t xml:space="preserve"> Prototype</w:t>
              </w:r>
            </w:p>
          </w:sdtContent>
        </w:sdt>
      </w:tc>
    </w:tr>
  </w:tbl>
  <w:p w14:paraId="48CB595A" w14:textId="77777777"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B71740"/>
    <w:multiLevelType w:val="multilevel"/>
    <w:tmpl w:val="5FA816D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4D538B"/>
    <w:multiLevelType w:val="multilevel"/>
    <w:tmpl w:val="7B5E39D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65552572">
    <w:abstractNumId w:val="6"/>
  </w:num>
  <w:num w:numId="2" w16cid:durableId="920675558">
    <w:abstractNumId w:val="8"/>
  </w:num>
  <w:num w:numId="3" w16cid:durableId="558634473">
    <w:abstractNumId w:val="7"/>
  </w:num>
  <w:num w:numId="4" w16cid:durableId="1857385668">
    <w:abstractNumId w:val="12"/>
  </w:num>
  <w:num w:numId="5" w16cid:durableId="120421013">
    <w:abstractNumId w:val="2"/>
  </w:num>
  <w:num w:numId="6" w16cid:durableId="1638414795">
    <w:abstractNumId w:val="5"/>
  </w:num>
  <w:num w:numId="7" w16cid:durableId="2047294630">
    <w:abstractNumId w:val="9"/>
  </w:num>
  <w:num w:numId="8" w16cid:durableId="243807971">
    <w:abstractNumId w:val="13"/>
  </w:num>
  <w:num w:numId="9" w16cid:durableId="290287396">
    <w:abstractNumId w:val="1"/>
  </w:num>
  <w:num w:numId="10" w16cid:durableId="202088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66735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33F08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4066E"/>
    <w:rsid w:val="0095118F"/>
    <w:rsid w:val="00953C09"/>
    <w:rsid w:val="009C1C8E"/>
    <w:rsid w:val="009D65E6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D4EA1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07068"/>
  <w15:docId w15:val="{B3E1033C-9AB0-4071-B8A2-3F508C2A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71"/>
    <w:rsid w:val="003F6095"/>
    <w:rsid w:val="004C4F25"/>
    <w:rsid w:val="006B709E"/>
    <w:rsid w:val="009D3071"/>
    <w:rsid w:val="009D65E6"/>
    <w:rsid w:val="00EF7266"/>
    <w:rsid w:val="00F3638D"/>
    <w:rsid w:val="00F8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3</TotalTime>
  <Pages>42</Pages>
  <Words>200</Words>
  <Characters>1209</Characters>
  <Application>Microsoft Office Word</Application>
  <DocSecurity>0</DocSecurity>
  <Lines>109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ResCash Prototype</dc:title>
  <dc:subject>For ECS189F Group 2</dc:subject>
  <dc:creator>Qingyue Yang</dc:creator>
  <cp:lastModifiedBy>Qingyue Yang</cp:lastModifiedBy>
  <cp:revision>6</cp:revision>
  <cp:lastPrinted>2010-09-03T00:33:00Z</cp:lastPrinted>
  <dcterms:created xsi:type="dcterms:W3CDTF">2010-09-03T21:47:00Z</dcterms:created>
  <dcterms:modified xsi:type="dcterms:W3CDTF">2024-11-07T09:11:00Z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aefc421d93bbd3f6336a3e4fb5ad2d6e1abc02c87eec14176502b40a9f10eafc</vt:lpwstr>
  </property>
</Properties>
</file>